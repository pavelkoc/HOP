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riekatabuky"/>
        <w:tblW w:w="50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6752"/>
      </w:tblGrid>
      <w:tr w:rsidR="00B102B8" w:rsidRPr="00A829D8" w14:paraId="11FE66E8" w14:textId="77777777" w:rsidTr="00936723">
        <w:trPr>
          <w:trHeight w:val="5330"/>
        </w:trPr>
        <w:tc>
          <w:tcPr>
            <w:tcW w:w="5000" w:type="pct"/>
            <w:gridSpan w:val="2"/>
          </w:tcPr>
          <w:p w14:paraId="1D76D361" w14:textId="77777777" w:rsidR="00B102B8" w:rsidRPr="00A829D8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 KOŠICIACH</w:t>
            </w:r>
          </w:p>
          <w:p w14:paraId="7297E8F5" w14:textId="2DD87559" w:rsidR="00764113" w:rsidRPr="00A829D8" w:rsidRDefault="00764113" w:rsidP="00B102B8">
            <w:pPr>
              <w:spacing w:line="259" w:lineRule="auto"/>
              <w:jc w:val="center"/>
              <w:rPr>
                <w:b/>
                <w:sz w:val="30"/>
                <w:szCs w:val="30"/>
              </w:rPr>
            </w:pPr>
          </w:p>
          <w:p w14:paraId="48D0EC19" w14:textId="77777777" w:rsidR="00B102B8" w:rsidRPr="00A829D8" w:rsidRDefault="00B102B8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 w:rsidRPr="00A829D8"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B102B8" w:rsidRPr="00A829D8" w14:paraId="088C74E1" w14:textId="77777777" w:rsidTr="00936723">
        <w:trPr>
          <w:trHeight w:val="2161"/>
        </w:trPr>
        <w:tc>
          <w:tcPr>
            <w:tcW w:w="5000" w:type="pct"/>
            <w:gridSpan w:val="2"/>
            <w:vAlign w:val="center"/>
          </w:tcPr>
          <w:p w14:paraId="67BE945E" w14:textId="7A376C51" w:rsidR="00B102B8" w:rsidRPr="00A829D8" w:rsidRDefault="001848A9" w:rsidP="00B102B8">
            <w:pPr>
              <w:spacing w:line="259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Genetické algoritmy</w:t>
            </w:r>
          </w:p>
          <w:p w14:paraId="154EBBEF" w14:textId="3B4361CD" w:rsidR="00B102B8" w:rsidRPr="002237E7" w:rsidRDefault="00B102B8" w:rsidP="00B102B8">
            <w:pPr>
              <w:spacing w:line="259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B102B8" w:rsidRPr="00A829D8" w14:paraId="50749D09" w14:textId="77777777" w:rsidTr="00936723">
        <w:trPr>
          <w:trHeight w:val="4768"/>
        </w:trPr>
        <w:tc>
          <w:tcPr>
            <w:tcW w:w="5000" w:type="pct"/>
            <w:gridSpan w:val="2"/>
          </w:tcPr>
          <w:p w14:paraId="0F6C7FEF" w14:textId="77777777" w:rsidR="00B102B8" w:rsidRPr="00A829D8" w:rsidRDefault="00B102B8">
            <w:pPr>
              <w:spacing w:line="259" w:lineRule="auto"/>
            </w:pPr>
          </w:p>
        </w:tc>
      </w:tr>
      <w:tr w:rsidR="00764113" w:rsidRPr="00A829D8" w14:paraId="47C8BC53" w14:textId="77777777" w:rsidTr="00936723">
        <w:trPr>
          <w:trHeight w:val="652"/>
        </w:trPr>
        <w:tc>
          <w:tcPr>
            <w:tcW w:w="1200" w:type="pct"/>
            <w:vAlign w:val="bottom"/>
          </w:tcPr>
          <w:p w14:paraId="24B9385D" w14:textId="6A5C3A3A" w:rsidR="00764113" w:rsidRPr="00A829D8" w:rsidRDefault="00764113" w:rsidP="00764113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1848A9">
              <w:rPr>
                <w:b/>
                <w:noProof/>
                <w:sz w:val="32"/>
              </w:rPr>
              <w:t>2024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00" w:type="pct"/>
            <w:vAlign w:val="bottom"/>
          </w:tcPr>
          <w:p w14:paraId="26D83733" w14:textId="77777777" w:rsidR="001848A9" w:rsidRDefault="002237E7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Pavel Kočan</w:t>
            </w:r>
            <w:r w:rsidR="001848A9">
              <w:rPr>
                <w:b/>
                <w:sz w:val="32"/>
              </w:rPr>
              <w:t xml:space="preserve">, Daniela </w:t>
            </w:r>
            <w:proofErr w:type="spellStart"/>
            <w:r w:rsidR="001848A9">
              <w:rPr>
                <w:b/>
                <w:sz w:val="32"/>
              </w:rPr>
              <w:t>Dačková</w:t>
            </w:r>
            <w:proofErr w:type="spellEnd"/>
            <w:r w:rsidR="001848A9">
              <w:rPr>
                <w:b/>
                <w:sz w:val="32"/>
              </w:rPr>
              <w:t xml:space="preserve">, </w:t>
            </w:r>
          </w:p>
          <w:p w14:paraId="70B4164F" w14:textId="6C9EE586" w:rsidR="00764113" w:rsidRPr="00A829D8" w:rsidRDefault="001848A9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Nikola </w:t>
            </w:r>
            <w:proofErr w:type="spellStart"/>
            <w:r>
              <w:rPr>
                <w:b/>
                <w:sz w:val="32"/>
              </w:rPr>
              <w:t>Gdovinová</w:t>
            </w:r>
            <w:proofErr w:type="spellEnd"/>
            <w:r>
              <w:rPr>
                <w:b/>
                <w:sz w:val="32"/>
              </w:rPr>
              <w:t xml:space="preserve">, Michaela </w:t>
            </w:r>
            <w:proofErr w:type="spellStart"/>
            <w:r>
              <w:rPr>
                <w:b/>
                <w:sz w:val="32"/>
              </w:rPr>
              <w:t>Gasparová</w:t>
            </w:r>
            <w:proofErr w:type="spellEnd"/>
          </w:p>
        </w:tc>
      </w:tr>
    </w:tbl>
    <w:p w14:paraId="1BAFC2D8" w14:textId="77777777" w:rsidR="00936723" w:rsidRPr="00A829D8" w:rsidRDefault="00936723" w:rsidP="00936723">
      <w:pPr>
        <w:sectPr w:rsidR="00936723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F8C6B" w14:textId="77777777" w:rsidR="00DB0F9F" w:rsidRPr="00A829D8" w:rsidRDefault="00DB0F9F">
          <w:pPr>
            <w:pStyle w:val="Hlavikaobsahu"/>
            <w:rPr>
              <w:b/>
              <w:color w:val="auto"/>
            </w:rPr>
          </w:pPr>
          <w:r w:rsidRPr="00A829D8">
            <w:rPr>
              <w:b/>
              <w:color w:val="auto"/>
            </w:rPr>
            <w:t>Obsah</w:t>
          </w:r>
        </w:p>
        <w:p w14:paraId="0B39FEB5" w14:textId="0770A17B" w:rsidR="001848A9" w:rsidRDefault="00DB0F9F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79982234" w:history="1">
            <w:r w:rsidR="001848A9" w:rsidRPr="000A3210">
              <w:rPr>
                <w:rStyle w:val="Hypertextovprepojenie"/>
                <w:noProof/>
              </w:rPr>
              <w:t>Zoznam obrázkov</w:t>
            </w:r>
            <w:r w:rsidR="001848A9">
              <w:rPr>
                <w:noProof/>
                <w:webHidden/>
              </w:rPr>
              <w:tab/>
            </w:r>
            <w:r w:rsidR="001848A9">
              <w:rPr>
                <w:noProof/>
                <w:webHidden/>
              </w:rPr>
              <w:fldChar w:fldCharType="begin"/>
            </w:r>
            <w:r w:rsidR="001848A9">
              <w:rPr>
                <w:noProof/>
                <w:webHidden/>
              </w:rPr>
              <w:instrText xml:space="preserve"> PAGEREF _Toc179982234 \h </w:instrText>
            </w:r>
            <w:r w:rsidR="001848A9">
              <w:rPr>
                <w:noProof/>
                <w:webHidden/>
              </w:rPr>
            </w:r>
            <w:r w:rsidR="001848A9">
              <w:rPr>
                <w:noProof/>
                <w:webHidden/>
              </w:rPr>
              <w:fldChar w:fldCharType="separate"/>
            </w:r>
            <w:r w:rsidR="001848A9">
              <w:rPr>
                <w:noProof/>
                <w:webHidden/>
              </w:rPr>
              <w:t>3</w:t>
            </w:r>
            <w:r w:rsidR="001848A9">
              <w:rPr>
                <w:noProof/>
                <w:webHidden/>
              </w:rPr>
              <w:fldChar w:fldCharType="end"/>
            </w:r>
          </w:hyperlink>
        </w:p>
        <w:p w14:paraId="4AED2DFC" w14:textId="3C9454A3" w:rsidR="001848A9" w:rsidRDefault="001848A9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79982235" w:history="1">
            <w:r w:rsidRPr="000A3210">
              <w:rPr>
                <w:rStyle w:val="Hypertextovprepojenie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FA49" w14:textId="60CE5DA2" w:rsidR="001848A9" w:rsidRDefault="001848A9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79982236" w:history="1">
            <w:r w:rsidRPr="000A3210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7EEA" w14:textId="03A2D8A6" w:rsidR="001848A9" w:rsidRDefault="001848A9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79982237" w:history="1">
            <w:r w:rsidRPr="000A3210">
              <w:rPr>
                <w:rStyle w:val="Hypertextovprepojenie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0D5D" w14:textId="29B899EC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2D3B75AA" w14:textId="77777777" w:rsidR="00DB0F9F" w:rsidRPr="00A829D8" w:rsidRDefault="00DB0F9F" w:rsidP="00DB0F9F"/>
    <w:p w14:paraId="5D1DBC2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58C8AD6A" w14:textId="041AC5D2" w:rsidR="005C5057" w:rsidRDefault="001F79A8" w:rsidP="005C5057">
      <w:pPr>
        <w:pStyle w:val="1Nadpis"/>
        <w:numPr>
          <w:ilvl w:val="0"/>
          <w:numId w:val="0"/>
        </w:numPr>
        <w:ind w:left="360" w:hanging="360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0" w:name="_Toc179982234"/>
      <w:r w:rsidRPr="00A829D8">
        <w:lastRenderedPageBreak/>
        <w:t>Zoznam obrázkov</w:t>
      </w:r>
      <w:bookmarkEnd w:id="0"/>
    </w:p>
    <w:p w14:paraId="1223C1B7" w14:textId="40DF9AD8" w:rsidR="005C5057" w:rsidRPr="005C5057" w:rsidRDefault="005C5057" w:rsidP="005C5057">
      <w:r>
        <w:fldChar w:fldCharType="begin"/>
      </w:r>
      <w:r>
        <w:instrText xml:space="preserve"> TOC \h \z \c "Obrázok" </w:instrText>
      </w:r>
      <w:r>
        <w:fldChar w:fldCharType="separate"/>
      </w:r>
      <w:r w:rsidR="001848A9">
        <w:rPr>
          <w:b/>
          <w:bCs/>
          <w:noProof/>
        </w:rPr>
        <w:t>Nenašli sa žiadne položky zoznamu obrázkov.</w:t>
      </w:r>
      <w:r>
        <w:fldChar w:fldCharType="end"/>
      </w:r>
    </w:p>
    <w:p w14:paraId="6987A006" w14:textId="73456AAC" w:rsidR="00500FD3" w:rsidRPr="00A829D8" w:rsidRDefault="00500FD3" w:rsidP="00281A87"/>
    <w:p w14:paraId="1312EE8F" w14:textId="77777777" w:rsidR="00360FEC" w:rsidRPr="00A829D8" w:rsidRDefault="00360FEC" w:rsidP="00360FEC">
      <w:pPr>
        <w:pStyle w:val="1Nadpis"/>
        <w:numPr>
          <w:ilvl w:val="0"/>
          <w:numId w:val="0"/>
        </w:numPr>
        <w:ind w:left="360" w:hanging="360"/>
      </w:pPr>
      <w:bookmarkStart w:id="1" w:name="_Toc179982235"/>
      <w:r w:rsidRPr="00A829D8">
        <w:lastRenderedPageBreak/>
        <w:t>Zoznam tabuliek</w:t>
      </w:r>
      <w:bookmarkEnd w:id="1"/>
    </w:p>
    <w:p w14:paraId="0D216097" w14:textId="5796FB28" w:rsidR="00360FEC" w:rsidRPr="00A829D8" w:rsidRDefault="005C5057" w:rsidP="00360FEC">
      <w:r>
        <w:fldChar w:fldCharType="begin"/>
      </w:r>
      <w:r>
        <w:instrText xml:space="preserve"> TOC \h \z \c "Tabuľka" </w:instrText>
      </w:r>
      <w:r>
        <w:fldChar w:fldCharType="separate"/>
      </w:r>
      <w:r w:rsidR="001848A9">
        <w:rPr>
          <w:b/>
          <w:bCs/>
          <w:noProof/>
        </w:rPr>
        <w:t>Nenašli sa žiadne položky zoznamu obrázkov.</w:t>
      </w:r>
      <w:r>
        <w:fldChar w:fldCharType="end"/>
      </w:r>
    </w:p>
    <w:p w14:paraId="6EFF23E5" w14:textId="5D5F1EAE" w:rsidR="000345FC" w:rsidRDefault="00270640" w:rsidP="00270640">
      <w:pPr>
        <w:pStyle w:val="1Nadpis"/>
        <w:numPr>
          <w:ilvl w:val="0"/>
          <w:numId w:val="0"/>
        </w:numPr>
        <w:ind w:left="360" w:hanging="360"/>
      </w:pPr>
      <w:bookmarkStart w:id="2" w:name="_Toc179982236"/>
      <w:r w:rsidRPr="00A829D8">
        <w:lastRenderedPageBreak/>
        <w:t>Úvod</w:t>
      </w:r>
      <w:bookmarkEnd w:id="2"/>
    </w:p>
    <w:p w14:paraId="2528EA0E" w14:textId="3E41D416" w:rsidR="00295847" w:rsidRPr="00295847" w:rsidRDefault="00295847" w:rsidP="0007646A">
      <w:pPr>
        <w:jc w:val="both"/>
      </w:pPr>
      <w:r>
        <w:tab/>
      </w:r>
      <w:r w:rsidR="0021346D">
        <w:t xml:space="preserve"> </w:t>
      </w:r>
    </w:p>
    <w:p w14:paraId="57A6D79E" w14:textId="545B77BA" w:rsidR="005206AD" w:rsidRPr="00A829D8" w:rsidRDefault="005206AD" w:rsidP="00281A87">
      <w:pPr>
        <w:jc w:val="both"/>
      </w:pPr>
    </w:p>
    <w:p w14:paraId="42B69A9F" w14:textId="17D67F48" w:rsidR="00C277C6" w:rsidRDefault="00C277C6" w:rsidP="001717F7"/>
    <w:p w14:paraId="1ADDA009" w14:textId="4351398F" w:rsidR="009C0F37" w:rsidRDefault="009C0F37" w:rsidP="001717F7"/>
    <w:p w14:paraId="1E19F6F2" w14:textId="0B6A8BBC" w:rsidR="009C0F37" w:rsidRDefault="009C0F37" w:rsidP="001717F7"/>
    <w:p w14:paraId="117F56D5" w14:textId="374D8FFA" w:rsidR="009C0F37" w:rsidRDefault="009C0F37" w:rsidP="001717F7"/>
    <w:p w14:paraId="35992B3C" w14:textId="1C2473CD" w:rsidR="009C0F37" w:rsidRDefault="009C0F37" w:rsidP="001717F7"/>
    <w:p w14:paraId="3D7B4887" w14:textId="61864CBE" w:rsidR="009C0F37" w:rsidRDefault="009C0F37" w:rsidP="001717F7"/>
    <w:p w14:paraId="783AF65A" w14:textId="3FECA1EF" w:rsidR="009C0F37" w:rsidRDefault="009C0F37" w:rsidP="001717F7"/>
    <w:p w14:paraId="740D30CD" w14:textId="1CE80AA9" w:rsidR="009C0F37" w:rsidRDefault="009C0F37" w:rsidP="001717F7"/>
    <w:p w14:paraId="0CEDB982" w14:textId="42BA4CF8" w:rsidR="009C0F37" w:rsidRDefault="009C0F37" w:rsidP="001717F7"/>
    <w:p w14:paraId="0027A9D4" w14:textId="053C7C6A" w:rsidR="009C0F37" w:rsidRDefault="009C0F37" w:rsidP="001717F7"/>
    <w:p w14:paraId="7C7DA1B8" w14:textId="725B7CB1" w:rsidR="009C0F37" w:rsidRDefault="009C0F37" w:rsidP="001717F7"/>
    <w:p w14:paraId="3ACB7E59" w14:textId="384B6D5C" w:rsidR="009C0F37" w:rsidRDefault="009C0F37" w:rsidP="001717F7"/>
    <w:p w14:paraId="40AF2329" w14:textId="7F09CCFA" w:rsidR="009C0F37" w:rsidRDefault="009C0F37" w:rsidP="001717F7"/>
    <w:p w14:paraId="3609A1DC" w14:textId="50783CC1" w:rsidR="009C0F37" w:rsidRDefault="009C0F37" w:rsidP="001717F7"/>
    <w:p w14:paraId="2FBFA3F0" w14:textId="4298E608" w:rsidR="009C0F37" w:rsidRDefault="009C0F37" w:rsidP="001717F7"/>
    <w:p w14:paraId="7EBD8B75" w14:textId="4F694FB5" w:rsidR="009C0F37" w:rsidRDefault="009C0F37" w:rsidP="001717F7"/>
    <w:p w14:paraId="0AF1D4A1" w14:textId="77777777" w:rsidR="00793C09" w:rsidRPr="00793C09" w:rsidRDefault="00793C09" w:rsidP="00793C09">
      <w:pPr>
        <w:rPr>
          <w:b/>
          <w:bCs/>
          <w:lang w:eastAsia="sk-SK"/>
        </w:rPr>
      </w:pPr>
    </w:p>
    <w:p w14:paraId="758BABEC" w14:textId="77777777" w:rsidR="00A14175" w:rsidRPr="00A14175" w:rsidRDefault="00A14175" w:rsidP="004119EE">
      <w:pPr>
        <w:pStyle w:val="Odsekzoznamu"/>
        <w:ind w:left="1637"/>
        <w:rPr>
          <w:b/>
          <w:bCs/>
          <w:lang w:eastAsia="sk-SK"/>
        </w:rPr>
      </w:pPr>
    </w:p>
    <w:p w14:paraId="5E885427" w14:textId="77777777" w:rsidR="006C670C" w:rsidRPr="006C670C" w:rsidRDefault="006C670C" w:rsidP="006C670C">
      <w:pPr>
        <w:rPr>
          <w:b/>
          <w:bCs/>
          <w:lang w:eastAsia="sk-SK"/>
        </w:rPr>
      </w:pPr>
    </w:p>
    <w:p w14:paraId="3768171E" w14:textId="77777777" w:rsidR="00D34C23" w:rsidRPr="00D34C23" w:rsidRDefault="00D34C23" w:rsidP="00D34C23"/>
    <w:p w14:paraId="1D0B6B01" w14:textId="26FEA319" w:rsidR="00F61AA8" w:rsidRPr="00F61AA8" w:rsidRDefault="00F61AA8" w:rsidP="008F256E">
      <w:pPr>
        <w:pStyle w:val="2Nadpis"/>
        <w:numPr>
          <w:ilvl w:val="0"/>
          <w:numId w:val="0"/>
        </w:numPr>
      </w:pPr>
    </w:p>
    <w:p w14:paraId="5B5A7750" w14:textId="77777777" w:rsidR="00D7147B" w:rsidRPr="00A829D8" w:rsidRDefault="00D7147B" w:rsidP="001848A9"/>
    <w:p w14:paraId="02A7E25A" w14:textId="77777777" w:rsidR="00802A19" w:rsidRPr="00A829D8" w:rsidRDefault="00802A19" w:rsidP="00941801">
      <w:pPr>
        <w:pStyle w:val="1Nadpis"/>
        <w:numPr>
          <w:ilvl w:val="0"/>
          <w:numId w:val="0"/>
        </w:numPr>
        <w:ind w:left="357" w:hanging="357"/>
      </w:pPr>
      <w:bookmarkStart w:id="3" w:name="_Toc179982237"/>
      <w:r w:rsidRPr="00A829D8">
        <w:lastRenderedPageBreak/>
        <w:t>Zoznam použitej literatúry</w:t>
      </w:r>
      <w:bookmarkEnd w:id="3"/>
    </w:p>
    <w:p w14:paraId="2DB56AF7" w14:textId="12B821F7" w:rsidR="005812F6" w:rsidRPr="00A829D8" w:rsidRDefault="00333CD3" w:rsidP="001848A9">
      <w:pPr>
        <w:pStyle w:val="Odsekzoznamu"/>
        <w:numPr>
          <w:ilvl w:val="0"/>
          <w:numId w:val="16"/>
        </w:numPr>
        <w:jc w:val="both"/>
      </w:pPr>
      <w:bookmarkStart w:id="4" w:name="_Ref382990947"/>
      <w:r>
        <w:t>GREGOR</w:t>
      </w:r>
      <w:bookmarkEnd w:id="4"/>
    </w:p>
    <w:sectPr w:rsidR="005812F6" w:rsidRPr="00A829D8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61E16" w14:textId="77777777" w:rsidR="00542703" w:rsidRDefault="00542703" w:rsidP="00DB0F9F">
      <w:pPr>
        <w:spacing w:after="0" w:line="240" w:lineRule="auto"/>
      </w:pPr>
      <w:r>
        <w:separator/>
      </w:r>
    </w:p>
  </w:endnote>
  <w:endnote w:type="continuationSeparator" w:id="0">
    <w:p w14:paraId="5D8D6C8A" w14:textId="77777777" w:rsidR="00542703" w:rsidRDefault="00542703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92253"/>
      <w:docPartObj>
        <w:docPartGallery w:val="Page Numbers (Bottom of Page)"/>
        <w:docPartUnique/>
      </w:docPartObj>
    </w:sdtPr>
    <w:sdtContent>
      <w:p w14:paraId="5F36FA5D" w14:textId="77777777" w:rsidR="00936723" w:rsidRDefault="00936723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D923A88" wp14:editId="3DDC1F2A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D5DD286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52D09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65F61" w14:textId="77777777" w:rsidR="00542703" w:rsidRDefault="00542703" w:rsidP="00DB0F9F">
      <w:pPr>
        <w:spacing w:after="0" w:line="240" w:lineRule="auto"/>
      </w:pPr>
      <w:r>
        <w:separator/>
      </w:r>
    </w:p>
  </w:footnote>
  <w:footnote w:type="continuationSeparator" w:id="0">
    <w:p w14:paraId="02F807EC" w14:textId="77777777" w:rsidR="00542703" w:rsidRDefault="00542703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559AB" w14:textId="327B78D4" w:rsidR="00936723" w:rsidRDefault="00936723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C1D303" wp14:editId="1BC91E0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C05012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" strokecolor="black [3200]" strokeweight=".5pt">
              <v:stroke joinstyle="miter"/>
              <w10:wrap anchorx="margin" anchory="page"/>
            </v:line>
          </w:pict>
        </mc:Fallback>
      </mc:AlternateContent>
    </w:r>
    <w:r w:rsidR="00243357">
      <w:t>FEI</w:t>
    </w:r>
    <w:r>
      <w:ptab w:relativeTo="margin" w:alignment="center" w:leader="none"/>
    </w:r>
    <w:r>
      <w:ptab w:relativeTo="margin" w:alignment="right" w:leader="none"/>
    </w:r>
    <w:r w:rsidR="00243357">
      <w:t>K</w:t>
    </w:r>
    <w:r w:rsidR="001848A9">
      <w:t>KUI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3970"/>
        </w:tabs>
        <w:ind w:left="397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843"/>
        </w:tabs>
        <w:ind w:left="48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563"/>
        </w:tabs>
        <w:ind w:left="55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283"/>
        </w:tabs>
        <w:ind w:left="62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003"/>
        </w:tabs>
        <w:ind w:left="70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723"/>
        </w:tabs>
        <w:ind w:left="77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443"/>
        </w:tabs>
        <w:ind w:left="84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163"/>
        </w:tabs>
        <w:ind w:left="91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83"/>
        </w:tabs>
        <w:ind w:left="9883" w:hanging="180"/>
      </w:pPr>
    </w:lvl>
  </w:abstractNum>
  <w:abstractNum w:abstractNumId="1" w15:restartNumberingAfterBreak="0">
    <w:nsid w:val="038117B5"/>
    <w:multiLevelType w:val="hybridMultilevel"/>
    <w:tmpl w:val="58F04142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A1BF4"/>
    <w:multiLevelType w:val="hybridMultilevel"/>
    <w:tmpl w:val="484AB21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0ADC"/>
    <w:multiLevelType w:val="hybridMultilevel"/>
    <w:tmpl w:val="BB9250C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DA1234D"/>
    <w:multiLevelType w:val="hybridMultilevel"/>
    <w:tmpl w:val="1296772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57539F"/>
    <w:multiLevelType w:val="multilevel"/>
    <w:tmpl w:val="770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10015"/>
    <w:multiLevelType w:val="multilevel"/>
    <w:tmpl w:val="6F989E0A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57063F"/>
    <w:multiLevelType w:val="hybridMultilevel"/>
    <w:tmpl w:val="D58C175A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801F7"/>
    <w:multiLevelType w:val="hybridMultilevel"/>
    <w:tmpl w:val="3BE8B7DC"/>
    <w:lvl w:ilvl="0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E1D52"/>
    <w:multiLevelType w:val="hybridMultilevel"/>
    <w:tmpl w:val="1FA4551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1901">
    <w:abstractNumId w:val="16"/>
  </w:num>
  <w:num w:numId="2" w16cid:durableId="782727452">
    <w:abstractNumId w:val="14"/>
  </w:num>
  <w:num w:numId="3" w16cid:durableId="1850870196">
    <w:abstractNumId w:val="13"/>
  </w:num>
  <w:num w:numId="4" w16cid:durableId="1725448973">
    <w:abstractNumId w:val="18"/>
  </w:num>
  <w:num w:numId="5" w16cid:durableId="822813903">
    <w:abstractNumId w:val="11"/>
  </w:num>
  <w:num w:numId="6" w16cid:durableId="1902475818">
    <w:abstractNumId w:val="7"/>
  </w:num>
  <w:num w:numId="7" w16cid:durableId="545220784">
    <w:abstractNumId w:val="2"/>
  </w:num>
  <w:num w:numId="8" w16cid:durableId="151409995">
    <w:abstractNumId w:val="10"/>
  </w:num>
  <w:num w:numId="9" w16cid:durableId="1119572928">
    <w:abstractNumId w:val="3"/>
  </w:num>
  <w:num w:numId="10" w16cid:durableId="1821144301">
    <w:abstractNumId w:val="4"/>
  </w:num>
  <w:num w:numId="11" w16cid:durableId="1469275964">
    <w:abstractNumId w:val="21"/>
  </w:num>
  <w:num w:numId="12" w16cid:durableId="287981168">
    <w:abstractNumId w:val="20"/>
  </w:num>
  <w:num w:numId="13" w16cid:durableId="621351918">
    <w:abstractNumId w:val="12"/>
  </w:num>
  <w:num w:numId="14" w16cid:durableId="363403891">
    <w:abstractNumId w:val="25"/>
  </w:num>
  <w:num w:numId="15" w16cid:durableId="350766729">
    <w:abstractNumId w:val="5"/>
  </w:num>
  <w:num w:numId="16" w16cid:durableId="1913733453">
    <w:abstractNumId w:val="19"/>
  </w:num>
  <w:num w:numId="17" w16cid:durableId="1197890534">
    <w:abstractNumId w:val="0"/>
  </w:num>
  <w:num w:numId="18" w16cid:durableId="1093162598">
    <w:abstractNumId w:val="23"/>
  </w:num>
  <w:num w:numId="19" w16cid:durableId="65693462">
    <w:abstractNumId w:val="9"/>
  </w:num>
  <w:num w:numId="20" w16cid:durableId="1082339491">
    <w:abstractNumId w:val="15"/>
  </w:num>
  <w:num w:numId="21" w16cid:durableId="104472737">
    <w:abstractNumId w:val="6"/>
  </w:num>
  <w:num w:numId="22" w16cid:durableId="1559635168">
    <w:abstractNumId w:val="24"/>
  </w:num>
  <w:num w:numId="23" w16cid:durableId="1027028017">
    <w:abstractNumId w:val="1"/>
  </w:num>
  <w:num w:numId="24" w16cid:durableId="1037465572">
    <w:abstractNumId w:val="8"/>
  </w:num>
  <w:num w:numId="25" w16cid:durableId="244464417">
    <w:abstractNumId w:val="22"/>
  </w:num>
  <w:num w:numId="26" w16cid:durableId="10673859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E7"/>
    <w:rsid w:val="00000304"/>
    <w:rsid w:val="00001296"/>
    <w:rsid w:val="00025725"/>
    <w:rsid w:val="00026DAC"/>
    <w:rsid w:val="00030039"/>
    <w:rsid w:val="000345FC"/>
    <w:rsid w:val="00040AF9"/>
    <w:rsid w:val="00054E4C"/>
    <w:rsid w:val="0006072C"/>
    <w:rsid w:val="00072363"/>
    <w:rsid w:val="0007646A"/>
    <w:rsid w:val="00077F00"/>
    <w:rsid w:val="00084EDD"/>
    <w:rsid w:val="000872F8"/>
    <w:rsid w:val="0009659E"/>
    <w:rsid w:val="000A061E"/>
    <w:rsid w:val="000A081A"/>
    <w:rsid w:val="000B6972"/>
    <w:rsid w:val="000B7F14"/>
    <w:rsid w:val="000C1B2B"/>
    <w:rsid w:val="00131009"/>
    <w:rsid w:val="00137CE1"/>
    <w:rsid w:val="001408AD"/>
    <w:rsid w:val="00141D4D"/>
    <w:rsid w:val="00152D09"/>
    <w:rsid w:val="0015321A"/>
    <w:rsid w:val="0015570D"/>
    <w:rsid w:val="00157974"/>
    <w:rsid w:val="00161D66"/>
    <w:rsid w:val="001717F7"/>
    <w:rsid w:val="00182B21"/>
    <w:rsid w:val="001848A9"/>
    <w:rsid w:val="001A142E"/>
    <w:rsid w:val="001B0E3A"/>
    <w:rsid w:val="001B11E2"/>
    <w:rsid w:val="001D3477"/>
    <w:rsid w:val="001E2F77"/>
    <w:rsid w:val="001F79A8"/>
    <w:rsid w:val="00204704"/>
    <w:rsid w:val="0021346D"/>
    <w:rsid w:val="00221255"/>
    <w:rsid w:val="002237E7"/>
    <w:rsid w:val="00243357"/>
    <w:rsid w:val="00260B51"/>
    <w:rsid w:val="00270640"/>
    <w:rsid w:val="002761D0"/>
    <w:rsid w:val="00281A87"/>
    <w:rsid w:val="00290A45"/>
    <w:rsid w:val="00295847"/>
    <w:rsid w:val="002C2272"/>
    <w:rsid w:val="002E362D"/>
    <w:rsid w:val="002F3714"/>
    <w:rsid w:val="003042E8"/>
    <w:rsid w:val="0030444E"/>
    <w:rsid w:val="003109AC"/>
    <w:rsid w:val="00313716"/>
    <w:rsid w:val="00315A93"/>
    <w:rsid w:val="00333CD3"/>
    <w:rsid w:val="00347770"/>
    <w:rsid w:val="00360FEC"/>
    <w:rsid w:val="0036150B"/>
    <w:rsid w:val="00367311"/>
    <w:rsid w:val="00384D4F"/>
    <w:rsid w:val="00395737"/>
    <w:rsid w:val="003A2C5B"/>
    <w:rsid w:val="003B4B8E"/>
    <w:rsid w:val="003D3ED7"/>
    <w:rsid w:val="003E13DF"/>
    <w:rsid w:val="003F0B12"/>
    <w:rsid w:val="003F2D2C"/>
    <w:rsid w:val="003F3275"/>
    <w:rsid w:val="003F343D"/>
    <w:rsid w:val="00402E02"/>
    <w:rsid w:val="00404BB3"/>
    <w:rsid w:val="004119EE"/>
    <w:rsid w:val="00440455"/>
    <w:rsid w:val="0045007E"/>
    <w:rsid w:val="004606E6"/>
    <w:rsid w:val="00486E3F"/>
    <w:rsid w:val="004955F1"/>
    <w:rsid w:val="0049772A"/>
    <w:rsid w:val="004A3464"/>
    <w:rsid w:val="004A7C73"/>
    <w:rsid w:val="004E156E"/>
    <w:rsid w:val="004E5873"/>
    <w:rsid w:val="004E7B04"/>
    <w:rsid w:val="00500FD3"/>
    <w:rsid w:val="005206AD"/>
    <w:rsid w:val="00533774"/>
    <w:rsid w:val="00542703"/>
    <w:rsid w:val="00554BAD"/>
    <w:rsid w:val="00563342"/>
    <w:rsid w:val="00563CC2"/>
    <w:rsid w:val="0056664C"/>
    <w:rsid w:val="005701B2"/>
    <w:rsid w:val="00571686"/>
    <w:rsid w:val="005730CA"/>
    <w:rsid w:val="005812F6"/>
    <w:rsid w:val="005936E2"/>
    <w:rsid w:val="005A071F"/>
    <w:rsid w:val="005A07DA"/>
    <w:rsid w:val="005A2A3B"/>
    <w:rsid w:val="005B5075"/>
    <w:rsid w:val="005C5057"/>
    <w:rsid w:val="005C5A76"/>
    <w:rsid w:val="005D3A4A"/>
    <w:rsid w:val="005D6563"/>
    <w:rsid w:val="005E0591"/>
    <w:rsid w:val="005E3A43"/>
    <w:rsid w:val="00612ADB"/>
    <w:rsid w:val="00637385"/>
    <w:rsid w:val="00641CFE"/>
    <w:rsid w:val="00671971"/>
    <w:rsid w:val="00682F96"/>
    <w:rsid w:val="006917DC"/>
    <w:rsid w:val="0069647C"/>
    <w:rsid w:val="006A2F8A"/>
    <w:rsid w:val="006B1516"/>
    <w:rsid w:val="006B5548"/>
    <w:rsid w:val="006B70EF"/>
    <w:rsid w:val="006C5E59"/>
    <w:rsid w:val="006C670C"/>
    <w:rsid w:val="006D33E6"/>
    <w:rsid w:val="006D68AF"/>
    <w:rsid w:val="006E4363"/>
    <w:rsid w:val="006F5FEA"/>
    <w:rsid w:val="0070036C"/>
    <w:rsid w:val="00703C68"/>
    <w:rsid w:val="0073506F"/>
    <w:rsid w:val="00740205"/>
    <w:rsid w:val="007613A2"/>
    <w:rsid w:val="00763CD8"/>
    <w:rsid w:val="00764113"/>
    <w:rsid w:val="00770925"/>
    <w:rsid w:val="0077204C"/>
    <w:rsid w:val="0077530D"/>
    <w:rsid w:val="00793C09"/>
    <w:rsid w:val="007F0D9F"/>
    <w:rsid w:val="007F2BB8"/>
    <w:rsid w:val="007F3EFC"/>
    <w:rsid w:val="008027B6"/>
    <w:rsid w:val="00802A19"/>
    <w:rsid w:val="0081786E"/>
    <w:rsid w:val="00836218"/>
    <w:rsid w:val="00857202"/>
    <w:rsid w:val="008575A7"/>
    <w:rsid w:val="008617C2"/>
    <w:rsid w:val="00862F52"/>
    <w:rsid w:val="00886638"/>
    <w:rsid w:val="008A6CE2"/>
    <w:rsid w:val="008B5299"/>
    <w:rsid w:val="008B5B01"/>
    <w:rsid w:val="008B6503"/>
    <w:rsid w:val="008C184D"/>
    <w:rsid w:val="008C5759"/>
    <w:rsid w:val="008D6D50"/>
    <w:rsid w:val="008E123B"/>
    <w:rsid w:val="008E5B50"/>
    <w:rsid w:val="008F1ED2"/>
    <w:rsid w:val="008F256E"/>
    <w:rsid w:val="008F2A6B"/>
    <w:rsid w:val="00901F8E"/>
    <w:rsid w:val="00905D9B"/>
    <w:rsid w:val="00910AE0"/>
    <w:rsid w:val="0093153A"/>
    <w:rsid w:val="00936723"/>
    <w:rsid w:val="009378B6"/>
    <w:rsid w:val="00941801"/>
    <w:rsid w:val="0096402A"/>
    <w:rsid w:val="0097005B"/>
    <w:rsid w:val="00971C80"/>
    <w:rsid w:val="009725F7"/>
    <w:rsid w:val="00974117"/>
    <w:rsid w:val="00980C3D"/>
    <w:rsid w:val="009839EA"/>
    <w:rsid w:val="009914C5"/>
    <w:rsid w:val="0099269D"/>
    <w:rsid w:val="009B1F21"/>
    <w:rsid w:val="009C0F37"/>
    <w:rsid w:val="00A0137C"/>
    <w:rsid w:val="00A05A74"/>
    <w:rsid w:val="00A14175"/>
    <w:rsid w:val="00A17E09"/>
    <w:rsid w:val="00A3061D"/>
    <w:rsid w:val="00A45BA0"/>
    <w:rsid w:val="00A47984"/>
    <w:rsid w:val="00A55834"/>
    <w:rsid w:val="00A56799"/>
    <w:rsid w:val="00A75F7A"/>
    <w:rsid w:val="00A829D8"/>
    <w:rsid w:val="00A83B1F"/>
    <w:rsid w:val="00A83EA8"/>
    <w:rsid w:val="00A83FC4"/>
    <w:rsid w:val="00A90107"/>
    <w:rsid w:val="00A91D5B"/>
    <w:rsid w:val="00AA0955"/>
    <w:rsid w:val="00AA2F2D"/>
    <w:rsid w:val="00AB63F7"/>
    <w:rsid w:val="00AC7019"/>
    <w:rsid w:val="00B102B8"/>
    <w:rsid w:val="00B10708"/>
    <w:rsid w:val="00B122B1"/>
    <w:rsid w:val="00B13F89"/>
    <w:rsid w:val="00B22DBB"/>
    <w:rsid w:val="00B3373E"/>
    <w:rsid w:val="00B45252"/>
    <w:rsid w:val="00B678FE"/>
    <w:rsid w:val="00B751A7"/>
    <w:rsid w:val="00B777BB"/>
    <w:rsid w:val="00B851AB"/>
    <w:rsid w:val="00B86DC8"/>
    <w:rsid w:val="00B87032"/>
    <w:rsid w:val="00B9219E"/>
    <w:rsid w:val="00BA3B2F"/>
    <w:rsid w:val="00BA65C8"/>
    <w:rsid w:val="00BB422D"/>
    <w:rsid w:val="00BB5205"/>
    <w:rsid w:val="00BD6100"/>
    <w:rsid w:val="00BE69FF"/>
    <w:rsid w:val="00BF5408"/>
    <w:rsid w:val="00C06C92"/>
    <w:rsid w:val="00C27413"/>
    <w:rsid w:val="00C277C6"/>
    <w:rsid w:val="00C33445"/>
    <w:rsid w:val="00C35324"/>
    <w:rsid w:val="00C35FAD"/>
    <w:rsid w:val="00C50DEE"/>
    <w:rsid w:val="00CA051D"/>
    <w:rsid w:val="00CE5914"/>
    <w:rsid w:val="00CE783C"/>
    <w:rsid w:val="00CF0508"/>
    <w:rsid w:val="00D14839"/>
    <w:rsid w:val="00D2151D"/>
    <w:rsid w:val="00D34C23"/>
    <w:rsid w:val="00D3530F"/>
    <w:rsid w:val="00D56F46"/>
    <w:rsid w:val="00D67ACB"/>
    <w:rsid w:val="00D7147B"/>
    <w:rsid w:val="00D7231B"/>
    <w:rsid w:val="00D83202"/>
    <w:rsid w:val="00DB0F9F"/>
    <w:rsid w:val="00DB773C"/>
    <w:rsid w:val="00DD50AF"/>
    <w:rsid w:val="00DF1A5B"/>
    <w:rsid w:val="00E0540F"/>
    <w:rsid w:val="00E11561"/>
    <w:rsid w:val="00E13F80"/>
    <w:rsid w:val="00E15173"/>
    <w:rsid w:val="00E34B16"/>
    <w:rsid w:val="00E52DAF"/>
    <w:rsid w:val="00E60CB7"/>
    <w:rsid w:val="00E72130"/>
    <w:rsid w:val="00EB07D8"/>
    <w:rsid w:val="00ED2A43"/>
    <w:rsid w:val="00EE068F"/>
    <w:rsid w:val="00EE0FB0"/>
    <w:rsid w:val="00EE5F91"/>
    <w:rsid w:val="00EF267C"/>
    <w:rsid w:val="00F048F9"/>
    <w:rsid w:val="00F13214"/>
    <w:rsid w:val="00F178F8"/>
    <w:rsid w:val="00F314D8"/>
    <w:rsid w:val="00F35C70"/>
    <w:rsid w:val="00F52CB1"/>
    <w:rsid w:val="00F54EEC"/>
    <w:rsid w:val="00F61AA8"/>
    <w:rsid w:val="00F65B14"/>
    <w:rsid w:val="00F66A6D"/>
    <w:rsid w:val="00F704DB"/>
    <w:rsid w:val="00F8039E"/>
    <w:rsid w:val="00F84D98"/>
    <w:rsid w:val="00F9346A"/>
    <w:rsid w:val="00FC1E10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3E0BC"/>
  <w15:chartTrackingRefBased/>
  <w15:docId w15:val="{11B3447B-5D4E-4F01-9D7B-4A5B2D39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F343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F65B14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157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Desktop\tuke_word_2013_sk%20(2)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CD51264F86214E9A96A7618A556BFC" ma:contentTypeVersion="5" ma:contentTypeDescription="Umožňuje vytvoriť nový dokument." ma:contentTypeScope="" ma:versionID="75f2907d21515aa5e0d3133186d1e3fe">
  <xsd:schema xmlns:xsd="http://www.w3.org/2001/XMLSchema" xmlns:xs="http://www.w3.org/2001/XMLSchema" xmlns:p="http://schemas.microsoft.com/office/2006/metadata/properties" xmlns:ns3="20bb141c-ee6c-48d4-b08a-680755a236d6" xmlns:ns4="b3b3ee47-884e-43bd-b15d-45f0bf4a702b" targetNamespace="http://schemas.microsoft.com/office/2006/metadata/properties" ma:root="true" ma:fieldsID="ebfcfce9673e157f92a1d2198310084d" ns3:_="" ns4:_="">
    <xsd:import namespace="20bb141c-ee6c-48d4-b08a-680755a236d6"/>
    <xsd:import namespace="b3b3ee47-884e-43bd-b15d-45f0bf4a70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b141c-ee6c-48d4-b08a-680755a23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3ee47-884e-43bd-b15d-45f0bf4a70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DEB04B1C-632F-49D2-9154-263DFBB21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b141c-ee6c-48d4-b08a-680755a236d6"/>
    <ds:schemaRef ds:uri="b3b3ee47-884e-43bd-b15d-45f0bf4a7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B6B4CD-5CC5-4B33-BAF5-E5C4815EE9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19534F-29A2-434B-95E2-1534B14D2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A6CF69-E1D9-484D-917F-41C26386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 (2)</Template>
  <TotalTime>72</TotalTime>
  <Pages>6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 Kočan</cp:lastModifiedBy>
  <cp:revision>7</cp:revision>
  <cp:lastPrinted>2014-03-17T12:58:00Z</cp:lastPrinted>
  <dcterms:created xsi:type="dcterms:W3CDTF">2021-12-27T15:56:00Z</dcterms:created>
  <dcterms:modified xsi:type="dcterms:W3CDTF">2024-10-16T12:44:00Z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0x010100EECD51264F86214E9A96A7618A556BFC</vt:lpwstr>
  </property>
</Properties>
</file>